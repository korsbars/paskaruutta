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04" w:rsidRDefault="005C10D0" w:rsidP="005C10D0">
      <w:pPr>
        <w:pStyle w:val="Heading1"/>
        <w:rPr>
          <w:lang w:val="fi-FI"/>
        </w:rPr>
      </w:pPr>
      <w:proofErr w:type="spellStart"/>
      <w:r>
        <w:rPr>
          <w:lang w:val="fi-FI"/>
        </w:rPr>
        <w:t>Ekstruuderin</w:t>
      </w:r>
      <w:proofErr w:type="spellEnd"/>
      <w:r>
        <w:rPr>
          <w:lang w:val="fi-FI"/>
        </w:rPr>
        <w:t xml:space="preserve"> ohjaus</w:t>
      </w:r>
    </w:p>
    <w:p w:rsidR="005C10D0" w:rsidRDefault="005C10D0" w:rsidP="005C10D0">
      <w:pPr>
        <w:rPr>
          <w:lang w:val="fi-FI"/>
        </w:rPr>
      </w:pPr>
    </w:p>
    <w:p w:rsidR="005C10D0" w:rsidRDefault="007C57A7" w:rsidP="007C57A7">
      <w:pPr>
        <w:spacing w:line="360" w:lineRule="auto"/>
        <w:jc w:val="both"/>
        <w:rPr>
          <w:lang w:val="fi-FI"/>
        </w:rPr>
      </w:pPr>
      <w:r>
        <w:rPr>
          <w:lang w:val="fi-FI"/>
        </w:rPr>
        <w:t xml:space="preserve">Filamentin </w:t>
      </w:r>
      <w:proofErr w:type="spellStart"/>
      <w:r>
        <w:rPr>
          <w:lang w:val="fi-FI"/>
        </w:rPr>
        <w:t>ekstruusio</w:t>
      </w:r>
      <w:proofErr w:type="spellEnd"/>
      <w:r>
        <w:rPr>
          <w:lang w:val="fi-FI"/>
        </w:rPr>
        <w:t xml:space="preserve"> tapahtuu pyörittämällä </w:t>
      </w:r>
      <w:proofErr w:type="spellStart"/>
      <w:r>
        <w:rPr>
          <w:lang w:val="fi-FI"/>
        </w:rPr>
        <w:t>ekstruuderilaitteen</w:t>
      </w:r>
      <w:proofErr w:type="spellEnd"/>
      <w:r>
        <w:rPr>
          <w:lang w:val="fi-FI"/>
        </w:rPr>
        <w:t xml:space="preserve"> ruuvia vakionopeudella. Jokaiselle muovilaadulle on löydettävissä empiirisesti sopiva </w:t>
      </w:r>
      <w:proofErr w:type="spellStart"/>
      <w:r>
        <w:rPr>
          <w:lang w:val="fi-FI"/>
        </w:rPr>
        <w:t>ekstruuderiruuvin</w:t>
      </w:r>
      <w:proofErr w:type="spellEnd"/>
      <w:r>
        <w:rPr>
          <w:lang w:val="fi-FI"/>
        </w:rPr>
        <w:t xml:space="preserve"> nopeus ja ruuvin lämpötila. Ruuvin lämpötilaa säädetään laitteessamme kolmessa alueessa ja lämpötila tyypillisesti kasvaa suutinta kohti mentäessä. Tyypillisiä arvoja on esimerkiksi ABS-muoville 220c ruuvin alkuosuudella, 230c loppuosuudella ja 240c suuttimella.</w:t>
      </w:r>
    </w:p>
    <w:p w:rsidR="007C57A7" w:rsidRPr="005C10D0" w:rsidRDefault="007C57A7" w:rsidP="007C57A7">
      <w:pPr>
        <w:spacing w:line="360" w:lineRule="auto"/>
        <w:jc w:val="both"/>
        <w:rPr>
          <w:lang w:val="fi-FI"/>
        </w:rPr>
      </w:pPr>
      <w:r>
        <w:rPr>
          <w:lang w:val="fi-FI"/>
        </w:rPr>
        <w:t xml:space="preserve">Filamentin koko säädetään vetämällä filamenttia suuttimesta vesikylvyn läpi. Vesikylvystä poistuessaan </w:t>
      </w:r>
      <w:bookmarkStart w:id="0" w:name="_GoBack"/>
      <w:bookmarkEnd w:id="0"/>
      <w:r>
        <w:rPr>
          <w:lang w:val="fi-FI"/>
        </w:rPr>
        <w:t>filamentti kulkee optisen filamentin mittauksen läpi, josta saadaan takaisinkytkentä vetomoottorin nopeudelle. Säätö on toteutettu PID-säätimellä, josta on tässä tapauksessa käytössä P ja I –</w:t>
      </w:r>
      <w:proofErr w:type="spellStart"/>
      <w:r>
        <w:rPr>
          <w:lang w:val="fi-FI"/>
        </w:rPr>
        <w:t>säätöloopit</w:t>
      </w:r>
      <w:proofErr w:type="spellEnd"/>
      <w:r>
        <w:rPr>
          <w:lang w:val="fi-FI"/>
        </w:rPr>
        <w:t>. Kokemus on osoittanut, että P-</w:t>
      </w:r>
      <w:proofErr w:type="spellStart"/>
      <w:r>
        <w:rPr>
          <w:lang w:val="fi-FI"/>
        </w:rPr>
        <w:t>loopin</w:t>
      </w:r>
      <w:proofErr w:type="spellEnd"/>
      <w:r>
        <w:rPr>
          <w:lang w:val="fi-FI"/>
        </w:rPr>
        <w:t xml:space="preserve"> virhetermi on kannattavaa hakea suoraan filamentin halkaisijan asetusarvosta, jolloin vetomoottorille saadaan riittävä alkunopeus filamentin tekoa aloitettaessa. Käytännössä säädön tekee siis hidas I-</w:t>
      </w:r>
      <w:proofErr w:type="spellStart"/>
      <w:r>
        <w:rPr>
          <w:lang w:val="fi-FI"/>
        </w:rPr>
        <w:t>looppi</w:t>
      </w:r>
      <w:proofErr w:type="spellEnd"/>
      <w:r>
        <w:rPr>
          <w:lang w:val="fi-FI"/>
        </w:rPr>
        <w:t>, jonka virhetermi lasketaan filamentin koon asetusarvosta ja optisen mittauksen tuloksesta.</w:t>
      </w:r>
    </w:p>
    <w:sectPr w:rsidR="007C57A7" w:rsidRPr="005C10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D0"/>
    <w:rsid w:val="005B3204"/>
    <w:rsid w:val="005C10D0"/>
    <w:rsid w:val="007C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339CF"/>
  <w15:chartTrackingRefBased/>
  <w15:docId w15:val="{FC1C8C7A-134B-499F-BFB5-A7CF98B1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0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A4D6800D.dotm</Template>
  <TotalTime>24</TotalTime>
  <Pages>1</Pages>
  <Words>120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TUT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 Koljonen</dc:creator>
  <cp:keywords/>
  <dc:description/>
  <cp:lastModifiedBy>Juha Koljonen</cp:lastModifiedBy>
  <cp:revision>1</cp:revision>
  <dcterms:created xsi:type="dcterms:W3CDTF">2016-08-29T05:47:00Z</dcterms:created>
  <dcterms:modified xsi:type="dcterms:W3CDTF">2016-08-29T06:11:00Z</dcterms:modified>
</cp:coreProperties>
</file>